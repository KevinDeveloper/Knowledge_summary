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" w:name="_GoBack"/>
      <w:bookmarkEnd w:id="1"/>
      <w:bookmarkStart w:id="0" w:name="OLE_LINK1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上传7.5W人的excel之后 ，会出现下面的情况：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3315" cy="10477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000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二、排查过程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consul: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发现服务下线了，失去心跳：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941195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查看日志：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Info日志显示服务还正常活着，但是有报错：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46405"/>
            <wp:effectExtent l="0" t="0" r="825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Access日志显示，consul 的health check被积压，不能正常返回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979930"/>
            <wp:effectExtent l="0" t="0" r="50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通过此处确定：因为服务负载过高，无法及时响应health接口，被consul认为失去心跳，服务下线。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同时由于前端 -&gt;nginx-&gt;网关-&gt;batch ，网关从consul找不到可用的batch服务，从而给返回500。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接下来就是需要 找出batch 服务为什么会负载过高，不能响应心跳。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通过jvirsualVM查看jvm情况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堆已经被全部使用，老年代产生大数据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0500" cy="2081530"/>
            <wp:effectExtent l="0" t="0" r="635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631440"/>
            <wp:effectExtent l="0" t="0" r="381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堆空间不够，而内存溢出，导致进程僵死，而不能正常响应heatbeat中的consul 的healthcheck检查失败。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此时猜测是否是堆大小设置不合理：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查看jvm参数：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791970"/>
            <wp:effectExtent l="0" t="0" r="6350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设置的是</w:t>
      </w:r>
      <w:r>
        <w:rPr>
          <w:rFonts w:hint="eastAsia"/>
          <w:lang w:val="en-US" w:eastAsia="zh-CN"/>
        </w:rPr>
        <w:t>2G， 此时情况显示，2G已经被使用完，明显不够，是否考虑增加堆设置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测试：设置堆为：2G~4G， 将最大值设置为4G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220595"/>
            <wp:effectExtent l="0" t="0" r="698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974215"/>
            <wp:effectExtent l="0" t="0" r="825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7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结果：再次功能正常，查看jvm情况如下 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486150"/>
            <wp:effectExtent l="0" t="0" r="1079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497455"/>
            <wp:effectExtent l="0" t="0" r="5080" b="171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4、接下来查看：此时内存中，是哪些对象占用太多的空间：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5420" cy="2981325"/>
            <wp:effectExtent l="0" t="0" r="1143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发现是</w:t>
      </w:r>
      <w:r>
        <w:rPr>
          <w:rFonts w:hint="eastAsia"/>
          <w:lang w:val="en-US" w:eastAsia="zh-CN"/>
        </w:rPr>
        <w:t>excel解析相关的类，占用了太多的内存，而没有被释放。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此时定位到是解析相关的问题。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此时去检测代码 ，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是否是有对象没有及时释放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或者是其他什么原因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查看代码：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3134995"/>
            <wp:effectExtent l="0" t="0" r="1079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从代码发现两个问题：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workbook没有手动关闭，workbook需要手动关闭。如果不关闭可能发生内存泄漏的风险。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使用了forkjoin框架，任务拆分为单个任务50个，执行任务过多。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继续排查：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发现使用了forkjoin框架 ，同时每个任务执行50行。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此时这7.5W 拆分出50行的单个任务， 7.5W/50  = 1500个任务。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任务数有点多，此时猜测：是否是因为拆分的任务数太多了，然后又有那么多的并发数，又因为使用的是forkjoin框架 ，需要等需要的线程处理完返回结果之后 ，中间解析excel才会被释放。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55420"/>
            <wp:effectExtent l="0" t="0" r="825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由于猜测是forkjoin的任务拆分的问题，做以下测试：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测试1：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修改单个任务的处理量为10W, 使其只有一个任务，再次执行，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结果：情况与修改之前一样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测试2：去除forkjoin框架， workbook添加关闭：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结果：情况相同，并没有什么变化，结论跟forkjoin关联不大。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357880"/>
            <wp:effectExtent l="0" t="0" r="7620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76600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再次分析，重点着重分析excel解析的过程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堆内存中解析的元素的element数量，发现还是excel解析过大，查找是否有其他解析方式。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后面发现果然还有。Poi解析 excel 有两种方式，一个是dom解析，一种是sax解析。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dom方式是一次性全部加载到了内存。而sax方式会按需加载，对内存消耗较少。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就目前情况来看使用了dom方式。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所以综合结论：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workboot 需要手动关闭，避免内存泄漏风险；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不用forkjoin框架 ，拆分任务过多，使用过多处理器，会占用其他服务正常资源；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Excel解析使用poi 提供的sax方式。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68DF1D"/>
    <w:multiLevelType w:val="singleLevel"/>
    <w:tmpl w:val="C068DF1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C7D4C92"/>
    <w:multiLevelType w:val="singleLevel"/>
    <w:tmpl w:val="DC7D4C9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800AA09"/>
    <w:multiLevelType w:val="singleLevel"/>
    <w:tmpl w:val="F800AA0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2B8A5BA"/>
    <w:multiLevelType w:val="singleLevel"/>
    <w:tmpl w:val="02B8A5B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C654720"/>
    <w:multiLevelType w:val="singleLevel"/>
    <w:tmpl w:val="7C65472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61E5B"/>
    <w:rsid w:val="01777984"/>
    <w:rsid w:val="03A73C99"/>
    <w:rsid w:val="03A74BAC"/>
    <w:rsid w:val="1BB61DCB"/>
    <w:rsid w:val="20174F98"/>
    <w:rsid w:val="250F201D"/>
    <w:rsid w:val="26FB29E6"/>
    <w:rsid w:val="2B074E04"/>
    <w:rsid w:val="2DD025D3"/>
    <w:rsid w:val="42EC72CA"/>
    <w:rsid w:val="55E60065"/>
    <w:rsid w:val="56E47FDC"/>
    <w:rsid w:val="6D535020"/>
    <w:rsid w:val="7A961E5B"/>
    <w:rsid w:val="7E0F5D83"/>
    <w:rsid w:val="7F71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2018-11-20T02:59:00Z</dcterms:created>
  <dc:creator>Kevin</dc:creator>
  <cp:lastModifiedBy>Kevin</cp:lastModifiedBy>
  <dcterms:modified xsi:type="dcterms:W3CDTF">2018-11-23T09:55:47Z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